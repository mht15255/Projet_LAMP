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A" w:rsidRDefault="00B953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7C116E3" wp14:editId="38FFBCA5">
            <wp:simplePos x="0" y="0"/>
            <wp:positionH relativeFrom="column">
              <wp:posOffset>-114935</wp:posOffset>
            </wp:positionH>
            <wp:positionV relativeFrom="paragraph">
              <wp:posOffset>-398780</wp:posOffset>
            </wp:positionV>
            <wp:extent cx="7559040" cy="7313295"/>
            <wp:effectExtent l="0" t="0" r="381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AA6DF" wp14:editId="0A203547">
                <wp:simplePos x="0" y="0"/>
                <wp:positionH relativeFrom="column">
                  <wp:posOffset>276860</wp:posOffset>
                </wp:positionH>
                <wp:positionV relativeFrom="paragraph">
                  <wp:posOffset>9263380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16" w:rsidRPr="00784F87" w:rsidRDefault="00B953D5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 xml:space="preserve">Mohammed, Mustafa, Florent et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Ghizlane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AA6D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1.8pt;margin-top:729.4pt;width:335.5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" filled="f" stroked="f">
                <v:textbox>
                  <w:txbxContent>
                    <w:p w:rsidR="00AF3316" w:rsidRPr="00784F87" w:rsidRDefault="00B953D5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 xml:space="preserve">Mohammed, Mustafa, Florent et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Ghizlane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064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D546A6" wp14:editId="68CDEF2F">
                <wp:simplePos x="0" y="0"/>
                <wp:positionH relativeFrom="column">
                  <wp:posOffset>276860</wp:posOffset>
                </wp:positionH>
                <wp:positionV relativeFrom="paragraph">
                  <wp:posOffset>7304083</wp:posOffset>
                </wp:positionV>
                <wp:extent cx="6343650" cy="125412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953D5" w:rsidRDefault="00B953D5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Bauhaus 93" w:hAnsi="Bauhaus 93" w:cs="Segoe UI Light"/>
                                <w:color w:val="009FE3"/>
                                <w:sz w:val="72"/>
                                <w:szCs w:val="72"/>
                              </w:rPr>
                              <w:t>L</w:t>
                            </w:r>
                            <w:r w:rsidRPr="00B953D5">
                              <w:rPr>
                                <w:rFonts w:ascii="Bauhaus 93" w:hAnsi="Bauhaus 93" w:cs="Segoe UI Light"/>
                                <w:color w:val="009FE3"/>
                                <w:sz w:val="72"/>
                                <w:szCs w:val="72"/>
                              </w:rPr>
                              <w:t>ibauto</w:t>
                            </w:r>
                            <w:proofErr w:type="spellEnd"/>
                            <w:r>
                              <w:rPr>
                                <w:rFonts w:ascii="Bauhaus 93" w:hAnsi="Bauhaus 93" w:cs="Segoe UI Light"/>
                                <w:color w:val="009FE3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953D5">
                              <w:rPr>
                                <w:rFonts w:ascii="Segoe UI Light" w:hAnsi="Segoe UI Light" w:cs="Segoe UI Light"/>
                                <w:color w:val="009FE3"/>
                                <w:sz w:val="72"/>
                                <w:szCs w:val="72"/>
                              </w:rPr>
                              <w:t xml:space="preserve">: </w:t>
                            </w:r>
                          </w:p>
                          <w:p w:rsidR="006B445E" w:rsidRPr="00A646C3" w:rsidRDefault="00B953D5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 w:rsidRPr="00B953D5"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Gestion d’Autoro</w:t>
                            </w: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u</w:t>
                            </w:r>
                            <w:r w:rsidRPr="00B953D5"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 xml:space="preserve">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46A6" id="Zone de texte 2" o:spid="_x0000_s1027" type="#_x0000_t202" style="position:absolute;margin-left:21.8pt;margin-top:575.1pt;width:499.5pt;height:9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" filled="f" stroked="f">
                <v:textbox>
                  <w:txbxContent>
                    <w:p w:rsidR="006B445E" w:rsidRPr="00B953D5" w:rsidRDefault="00B953D5">
                      <w:pPr>
                        <w:rPr>
                          <w:rFonts w:ascii="Segoe UI Light" w:hAnsi="Segoe UI Light" w:cs="Segoe UI Light"/>
                          <w:color w:val="009FE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Bauhaus 93" w:hAnsi="Bauhaus 93" w:cs="Segoe UI Light"/>
                          <w:color w:val="009FE3"/>
                          <w:sz w:val="72"/>
                          <w:szCs w:val="72"/>
                        </w:rPr>
                        <w:t>L</w:t>
                      </w:r>
                      <w:r w:rsidRPr="00B953D5">
                        <w:rPr>
                          <w:rFonts w:ascii="Bauhaus 93" w:hAnsi="Bauhaus 93" w:cs="Segoe UI Light"/>
                          <w:color w:val="009FE3"/>
                          <w:sz w:val="72"/>
                          <w:szCs w:val="72"/>
                        </w:rPr>
                        <w:t>ibauto</w:t>
                      </w:r>
                      <w:proofErr w:type="spellEnd"/>
                      <w:r>
                        <w:rPr>
                          <w:rFonts w:ascii="Bauhaus 93" w:hAnsi="Bauhaus 93" w:cs="Segoe UI Light"/>
                          <w:color w:val="009FE3"/>
                          <w:sz w:val="72"/>
                          <w:szCs w:val="72"/>
                        </w:rPr>
                        <w:t xml:space="preserve"> </w:t>
                      </w:r>
                      <w:r w:rsidRPr="00B953D5">
                        <w:rPr>
                          <w:rFonts w:ascii="Segoe UI Light" w:hAnsi="Segoe UI Light" w:cs="Segoe UI Light"/>
                          <w:color w:val="009FE3"/>
                          <w:sz w:val="72"/>
                          <w:szCs w:val="72"/>
                        </w:rPr>
                        <w:t xml:space="preserve">: </w:t>
                      </w:r>
                    </w:p>
                    <w:p w:rsidR="006B445E" w:rsidRPr="00A646C3" w:rsidRDefault="00B953D5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 w:rsidRPr="00B953D5"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Gestion d’Autoro</w:t>
                      </w: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u</w:t>
                      </w:r>
                      <w:r w:rsidRPr="00B953D5"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 xml:space="preserve">te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32A" w:rsidSect="00DE4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7F" w:rsidRDefault="00D0717F" w:rsidP="00307692">
      <w:r>
        <w:separator/>
      </w:r>
    </w:p>
  </w:endnote>
  <w:endnote w:type="continuationSeparator" w:id="0">
    <w:p w:rsidR="00D0717F" w:rsidRDefault="00D0717F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7F" w:rsidRDefault="00D0717F" w:rsidP="00307692">
      <w:r>
        <w:separator/>
      </w:r>
    </w:p>
  </w:footnote>
  <w:footnote w:type="continuationSeparator" w:id="0">
    <w:p w:rsidR="00D0717F" w:rsidRDefault="00D0717F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D5"/>
    <w:rsid w:val="000053BF"/>
    <w:rsid w:val="000326C5"/>
    <w:rsid w:val="000861DC"/>
    <w:rsid w:val="000E3268"/>
    <w:rsid w:val="00154F18"/>
    <w:rsid w:val="001730CA"/>
    <w:rsid w:val="001A02BE"/>
    <w:rsid w:val="00202362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8332A"/>
    <w:rsid w:val="0065536C"/>
    <w:rsid w:val="006B445E"/>
    <w:rsid w:val="007113F3"/>
    <w:rsid w:val="00726528"/>
    <w:rsid w:val="00784F87"/>
    <w:rsid w:val="007975A2"/>
    <w:rsid w:val="007D0642"/>
    <w:rsid w:val="0087101A"/>
    <w:rsid w:val="00901EB1"/>
    <w:rsid w:val="00907377"/>
    <w:rsid w:val="00980171"/>
    <w:rsid w:val="00994907"/>
    <w:rsid w:val="00A646C3"/>
    <w:rsid w:val="00A74D64"/>
    <w:rsid w:val="00AA04D5"/>
    <w:rsid w:val="00AC0341"/>
    <w:rsid w:val="00AF3316"/>
    <w:rsid w:val="00AF7742"/>
    <w:rsid w:val="00B3766B"/>
    <w:rsid w:val="00B953D5"/>
    <w:rsid w:val="00B95C66"/>
    <w:rsid w:val="00BD6711"/>
    <w:rsid w:val="00BF0E26"/>
    <w:rsid w:val="00C57FC3"/>
    <w:rsid w:val="00D0717F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CD2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2017-09-26T17:40:00Z</dcterms:created>
  <dcterms:modified xsi:type="dcterms:W3CDTF">2017-09-26T17:52:00Z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